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7D5" w:rsidRDefault="000D17D5">
      <w:pPr>
        <w:pStyle w:val="Project"/>
      </w:pPr>
      <w:bookmarkStart w:id="0" w:name="_GoBack"/>
      <w:bookmarkEnd w:id="0"/>
    </w:p>
    <w:p w:rsidR="000D17D5" w:rsidRDefault="000D17D5">
      <w:pPr>
        <w:pStyle w:val="Project"/>
      </w:pPr>
    </w:p>
    <w:p w:rsidR="000B3729" w:rsidRDefault="000B3729">
      <w:pPr>
        <w:pStyle w:val="Project"/>
      </w:pPr>
    </w:p>
    <w:p w:rsidR="000D17D5" w:rsidRDefault="000D17D5">
      <w:pPr>
        <w:pStyle w:val="Project"/>
      </w:pPr>
    </w:p>
    <w:p w:rsidR="000D17D5" w:rsidRDefault="000D17D5">
      <w:pPr>
        <w:pStyle w:val="Project"/>
      </w:pPr>
    </w:p>
    <w:sdt>
      <w:sdtPr>
        <w:alias w:val="Objet "/>
        <w:id w:val="136566271"/>
        <w:placeholder>
          <w:docPart w:val="E23B29B8D0A7409495AF2C5883FDCDB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94679" w:rsidRPr="000D17D5" w:rsidRDefault="00D932B3">
          <w:pPr>
            <w:pStyle w:val="Project"/>
          </w:pPr>
          <w:r w:rsidRPr="000C552E">
            <w:t>&lt; WALL-E2&gt;</w:t>
          </w:r>
        </w:p>
      </w:sdtContent>
    </w:sdt>
    <w:sdt>
      <w:sdtPr>
        <w:alias w:val="Titre "/>
        <w:id w:val="136566272"/>
        <w:placeholder>
          <w:docPart w:val="75B6E86B2F724FBAAF75B564CEBF45C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94679" w:rsidRPr="000D17D5" w:rsidRDefault="002F4EA8">
          <w:pPr>
            <w:pStyle w:val="Titre"/>
            <w:jc w:val="right"/>
          </w:pPr>
          <w:r>
            <w:t>Résultats de tests logiciels</w:t>
          </w:r>
        </w:p>
      </w:sdtContent>
    </w:sdt>
    <w:p w:rsidR="00A94679" w:rsidRPr="000D17D5" w:rsidRDefault="00A94679"/>
    <w:p w:rsidR="00A94679" w:rsidRPr="002F4EA8" w:rsidRDefault="002F4EA8">
      <w:pPr>
        <w:pStyle w:val="Titre"/>
        <w:jc w:val="right"/>
        <w:rPr>
          <w:sz w:val="28"/>
        </w:rPr>
      </w:pPr>
      <w:r w:rsidRPr="002F4EA8">
        <w:rPr>
          <w:sz w:val="28"/>
        </w:rPr>
        <w:t xml:space="preserve">Version </w:t>
      </w:r>
      <w:sdt>
        <w:sdtPr>
          <w:rPr>
            <w:sz w:val="28"/>
          </w:rPr>
          <w:alias w:val="État "/>
          <w:id w:val="136566273"/>
          <w:placeholder>
            <w:docPart w:val="665AB4DC53214B8A83352F77CCE5F0C6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066723">
            <w:rPr>
              <w:sz w:val="28"/>
            </w:rPr>
            <w:t>3.0</w:t>
          </w:r>
        </w:sdtContent>
      </w:sdt>
    </w:p>
    <w:p w:rsidR="00A94679" w:rsidRDefault="00A94679">
      <w:pPr>
        <w:pStyle w:val="Titre"/>
        <w:rPr>
          <w:sz w:val="28"/>
        </w:rPr>
      </w:pPr>
    </w:p>
    <w:p w:rsidR="00507171" w:rsidRDefault="00507171" w:rsidP="00507171"/>
    <w:p w:rsidR="00507171" w:rsidRDefault="00507171" w:rsidP="00507171"/>
    <w:p w:rsidR="00507171" w:rsidRDefault="00507171" w:rsidP="00507171"/>
    <w:p w:rsidR="00507171" w:rsidRDefault="00507171" w:rsidP="00507171"/>
    <w:p w:rsidR="00507171" w:rsidRPr="00507171" w:rsidRDefault="00507171" w:rsidP="00507171"/>
    <w:p w:rsidR="00A94679" w:rsidRPr="002F4EA8" w:rsidRDefault="00A94679">
      <w:pPr>
        <w:jc w:val="right"/>
      </w:pPr>
    </w:p>
    <w:p w:rsidR="00A94679" w:rsidRPr="002F4EA8" w:rsidRDefault="00A94679" w:rsidP="00A351E7">
      <w:pPr>
        <w:pStyle w:val="InfoBlue"/>
      </w:pPr>
      <w:r w:rsidRPr="002F4EA8">
        <w:t xml:space="preserve"> </w:t>
      </w:r>
    </w:p>
    <w:p w:rsidR="00A94679" w:rsidRPr="002F4EA8" w:rsidRDefault="00A94679" w:rsidP="00A351E7">
      <w:pPr>
        <w:pStyle w:val="InfoBlue"/>
        <w:sectPr w:rsidR="00A94679" w:rsidRPr="002F4EA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D17D5" w:rsidRDefault="000D17D5" w:rsidP="000D17D5">
      <w:pPr>
        <w:pStyle w:val="Titre"/>
      </w:pPr>
      <w:r>
        <w:lastRenderedPageBreak/>
        <w:t xml:space="preserve">Historique des </w:t>
      </w:r>
      <w:r w:rsidR="00964AB5">
        <w:t>révisions</w:t>
      </w:r>
    </w:p>
    <w:p w:rsidR="0082608D" w:rsidRDefault="0082608D" w:rsidP="0082608D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26"/>
        <w:gridCol w:w="5128"/>
        <w:gridCol w:w="2268"/>
      </w:tblGrid>
      <w:tr w:rsidR="0082608D" w:rsidRPr="0010309B" w:rsidTr="00615826">
        <w:tc>
          <w:tcPr>
            <w:tcW w:w="1384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</w:rPr>
            </w:pPr>
            <w:r w:rsidRPr="0010309B">
              <w:rPr>
                <w:b/>
              </w:rPr>
              <w:t>Date</w:t>
            </w:r>
          </w:p>
        </w:tc>
        <w:tc>
          <w:tcPr>
            <w:tcW w:w="826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</w:rPr>
            </w:pPr>
            <w:r w:rsidRPr="0010309B">
              <w:rPr>
                <w:b/>
              </w:rPr>
              <w:t>Version</w:t>
            </w: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</w:rPr>
            </w:pPr>
            <w:r w:rsidRPr="0010309B"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</w:rPr>
            </w:pPr>
            <w:r w:rsidRPr="0010309B">
              <w:rPr>
                <w:b/>
              </w:rPr>
              <w:t>Auteur</w:t>
            </w:r>
          </w:p>
        </w:tc>
      </w:tr>
      <w:tr w:rsidR="000C552E" w:rsidRPr="0010309B" w:rsidTr="00615826">
        <w:tc>
          <w:tcPr>
            <w:tcW w:w="1384" w:type="dxa"/>
          </w:tcPr>
          <w:p w:rsidR="000C552E" w:rsidRPr="0010309B" w:rsidRDefault="000C552E" w:rsidP="000C552E">
            <w:pPr>
              <w:pStyle w:val="Tabletext"/>
              <w:jc w:val="center"/>
            </w:pPr>
            <w:r>
              <w:t>2017-04-0</w:t>
            </w:r>
            <w:r w:rsidR="00615826">
              <w:t>8</w:t>
            </w:r>
          </w:p>
        </w:tc>
        <w:tc>
          <w:tcPr>
            <w:tcW w:w="826" w:type="dxa"/>
          </w:tcPr>
          <w:p w:rsidR="000C552E" w:rsidRPr="0010309B" w:rsidRDefault="000C552E" w:rsidP="000C552E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5128" w:type="dxa"/>
          </w:tcPr>
          <w:p w:rsidR="000C552E" w:rsidRPr="005C0441" w:rsidRDefault="000C552E" w:rsidP="000C552E">
            <w:pPr>
              <w:pStyle w:val="Tabletext"/>
            </w:pPr>
            <w:r>
              <w:t>Rédaction version initiale</w:t>
            </w:r>
          </w:p>
        </w:tc>
        <w:tc>
          <w:tcPr>
            <w:tcW w:w="2268" w:type="dxa"/>
          </w:tcPr>
          <w:p w:rsidR="000C552E" w:rsidRPr="0010309B" w:rsidRDefault="000C552E" w:rsidP="000C552E">
            <w:pPr>
              <w:pStyle w:val="Tabletext"/>
              <w:jc w:val="center"/>
            </w:pPr>
            <w:r>
              <w:t xml:space="preserve">Essaid </w:t>
            </w:r>
            <w:proofErr w:type="spellStart"/>
            <w:r>
              <w:t>Djoudi</w:t>
            </w:r>
            <w:proofErr w:type="spellEnd"/>
          </w:p>
        </w:tc>
      </w:tr>
      <w:tr w:rsidR="000C552E" w:rsidRPr="0010309B" w:rsidTr="00615826">
        <w:tc>
          <w:tcPr>
            <w:tcW w:w="1384" w:type="dxa"/>
          </w:tcPr>
          <w:p w:rsidR="000C552E" w:rsidRPr="0010309B" w:rsidRDefault="000C552E" w:rsidP="000C552E">
            <w:pPr>
              <w:pStyle w:val="Tabletext"/>
              <w:jc w:val="center"/>
            </w:pPr>
            <w:r>
              <w:t>2017-04-0</w:t>
            </w:r>
            <w:r w:rsidR="00615826">
              <w:t>9</w:t>
            </w:r>
          </w:p>
        </w:tc>
        <w:tc>
          <w:tcPr>
            <w:tcW w:w="826" w:type="dxa"/>
          </w:tcPr>
          <w:p w:rsidR="000C552E" w:rsidRPr="0010309B" w:rsidRDefault="00615826" w:rsidP="000C552E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5128" w:type="dxa"/>
          </w:tcPr>
          <w:p w:rsidR="000C552E" w:rsidRPr="0010309B" w:rsidRDefault="000C552E" w:rsidP="000C552E">
            <w:pPr>
              <w:pStyle w:val="Tabletext"/>
            </w:pPr>
            <w:r>
              <w:t xml:space="preserve">Correction et complétion de la partie :  2 (Sommaire des </w:t>
            </w:r>
            <w:r w:rsidR="00615826">
              <w:t>résultats</w:t>
            </w:r>
            <w:r>
              <w:t>)</w:t>
            </w:r>
          </w:p>
        </w:tc>
        <w:tc>
          <w:tcPr>
            <w:tcW w:w="2268" w:type="dxa"/>
          </w:tcPr>
          <w:p w:rsidR="000C552E" w:rsidRPr="0010309B" w:rsidRDefault="00615826" w:rsidP="000C552E">
            <w:pPr>
              <w:pStyle w:val="Tabletext"/>
              <w:jc w:val="center"/>
            </w:pPr>
            <w:r>
              <w:t xml:space="preserve">Essaid </w:t>
            </w:r>
            <w:proofErr w:type="spellStart"/>
            <w:r>
              <w:t>Djoudi</w:t>
            </w:r>
            <w:proofErr w:type="spellEnd"/>
          </w:p>
        </w:tc>
      </w:tr>
      <w:tr w:rsidR="000C552E" w:rsidRPr="0010309B" w:rsidTr="00615826">
        <w:tc>
          <w:tcPr>
            <w:tcW w:w="1384" w:type="dxa"/>
          </w:tcPr>
          <w:p w:rsidR="000C552E" w:rsidRPr="0010309B" w:rsidRDefault="000C552E" w:rsidP="000C552E">
            <w:pPr>
              <w:pStyle w:val="Tabletext"/>
              <w:jc w:val="center"/>
            </w:pPr>
            <w:r>
              <w:t>2017-04-0</w:t>
            </w:r>
            <w:r w:rsidR="00615826">
              <w:t>9</w:t>
            </w:r>
          </w:p>
        </w:tc>
        <w:tc>
          <w:tcPr>
            <w:tcW w:w="826" w:type="dxa"/>
          </w:tcPr>
          <w:p w:rsidR="000C552E" w:rsidRPr="0010309B" w:rsidRDefault="00615826" w:rsidP="000C552E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5128" w:type="dxa"/>
          </w:tcPr>
          <w:p w:rsidR="000C552E" w:rsidRPr="0010309B" w:rsidRDefault="00615826" w:rsidP="000C552E">
            <w:pPr>
              <w:pStyle w:val="Tabletext"/>
            </w:pPr>
            <w:r>
              <w:t>Correction final</w:t>
            </w:r>
            <w:r w:rsidR="005D5A31">
              <w:t xml:space="preserve">e </w:t>
            </w:r>
            <w:r>
              <w:t>et mise en page</w:t>
            </w:r>
          </w:p>
        </w:tc>
        <w:tc>
          <w:tcPr>
            <w:tcW w:w="2268" w:type="dxa"/>
          </w:tcPr>
          <w:p w:rsidR="000C552E" w:rsidRPr="0010309B" w:rsidRDefault="00615826" w:rsidP="000C552E">
            <w:pPr>
              <w:pStyle w:val="Tabletext"/>
              <w:jc w:val="center"/>
            </w:pPr>
            <w:r>
              <w:t xml:space="preserve">Essaid </w:t>
            </w:r>
            <w:proofErr w:type="spellStart"/>
            <w:r>
              <w:t>Djoudi</w:t>
            </w:r>
            <w:proofErr w:type="spellEnd"/>
          </w:p>
        </w:tc>
      </w:tr>
      <w:tr w:rsidR="000C552E" w:rsidRPr="0010309B" w:rsidTr="00615826">
        <w:tc>
          <w:tcPr>
            <w:tcW w:w="1384" w:type="dxa"/>
          </w:tcPr>
          <w:p w:rsidR="000C552E" w:rsidRPr="0010309B" w:rsidRDefault="00615826" w:rsidP="000C552E">
            <w:pPr>
              <w:pStyle w:val="Tabletext"/>
              <w:jc w:val="center"/>
            </w:pPr>
            <w:r>
              <w:t>2017-04-10</w:t>
            </w:r>
          </w:p>
        </w:tc>
        <w:tc>
          <w:tcPr>
            <w:tcW w:w="826" w:type="dxa"/>
          </w:tcPr>
          <w:p w:rsidR="000C552E" w:rsidRPr="0010309B" w:rsidRDefault="00615826" w:rsidP="000C552E">
            <w:pPr>
              <w:pStyle w:val="Tabletext"/>
              <w:jc w:val="center"/>
            </w:pPr>
            <w:r>
              <w:t>3.0</w:t>
            </w:r>
          </w:p>
        </w:tc>
        <w:tc>
          <w:tcPr>
            <w:tcW w:w="5128" w:type="dxa"/>
          </w:tcPr>
          <w:p w:rsidR="000C552E" w:rsidRPr="0010309B" w:rsidRDefault="00615826" w:rsidP="000C552E">
            <w:pPr>
              <w:pStyle w:val="Tabletext"/>
            </w:pPr>
            <w:r>
              <w:t>Version pour le livrable final</w:t>
            </w:r>
          </w:p>
        </w:tc>
        <w:tc>
          <w:tcPr>
            <w:tcW w:w="2268" w:type="dxa"/>
          </w:tcPr>
          <w:p w:rsidR="000C552E" w:rsidRPr="0010309B" w:rsidRDefault="00615826" w:rsidP="000C552E">
            <w:pPr>
              <w:pStyle w:val="Tabletext"/>
              <w:jc w:val="center"/>
            </w:pPr>
            <w:r>
              <w:t xml:space="preserve">Essaid </w:t>
            </w:r>
            <w:proofErr w:type="spellStart"/>
            <w:r>
              <w:t>Djoudi</w:t>
            </w:r>
            <w:proofErr w:type="spellEnd"/>
          </w:p>
        </w:tc>
      </w:tr>
    </w:tbl>
    <w:p w:rsidR="000B3729" w:rsidRPr="007C3EAA" w:rsidRDefault="00A94679" w:rsidP="000B3729">
      <w:pPr>
        <w:pStyle w:val="Titre"/>
      </w:pPr>
      <w:r w:rsidRPr="00EB4EE9">
        <w:br w:type="page"/>
      </w:r>
      <w:r w:rsidR="000B3729" w:rsidRPr="007C3EAA">
        <w:lastRenderedPageBreak/>
        <w:t>Table des matières</w:t>
      </w:r>
    </w:p>
    <w:p w:rsidR="00A94679" w:rsidRPr="00EB4EE9" w:rsidRDefault="00A94679"/>
    <w:p w:rsidR="00E45EEE" w:rsidRDefault="005072CE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EB4EE9">
        <w:fldChar w:fldCharType="begin"/>
      </w:r>
      <w:r w:rsidR="00A94679" w:rsidRPr="00EB4EE9">
        <w:instrText xml:space="preserve"> TOC \o "1-3" </w:instrText>
      </w:r>
      <w:r w:rsidRPr="00EB4EE9">
        <w:fldChar w:fldCharType="separate"/>
      </w:r>
      <w:r w:rsidR="00E45EEE" w:rsidRPr="003677C3">
        <w:rPr>
          <w:noProof/>
        </w:rPr>
        <w:t>1.</w:t>
      </w:r>
      <w:r w:rsidR="00E45EEE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E45EEE" w:rsidRPr="003677C3">
        <w:rPr>
          <w:noProof/>
        </w:rPr>
        <w:t>Introduction</w:t>
      </w:r>
      <w:r w:rsidR="00E45EEE">
        <w:rPr>
          <w:noProof/>
        </w:rPr>
        <w:tab/>
      </w:r>
      <w:r>
        <w:rPr>
          <w:noProof/>
        </w:rPr>
        <w:fldChar w:fldCharType="begin"/>
      </w:r>
      <w:r w:rsidR="00E45EEE">
        <w:rPr>
          <w:noProof/>
        </w:rPr>
        <w:instrText xml:space="preserve"> PAGEREF _Toc301965761 \h </w:instrText>
      </w:r>
      <w:r>
        <w:rPr>
          <w:noProof/>
        </w:rPr>
      </w:r>
      <w:r>
        <w:rPr>
          <w:noProof/>
        </w:rPr>
        <w:fldChar w:fldCharType="separate"/>
      </w:r>
      <w:r w:rsidR="00515EEB">
        <w:rPr>
          <w:noProof/>
        </w:rPr>
        <w:t>4</w:t>
      </w:r>
      <w:r>
        <w:rPr>
          <w:noProof/>
        </w:rPr>
        <w:fldChar w:fldCharType="end"/>
      </w:r>
    </w:p>
    <w:p w:rsidR="00E45EEE" w:rsidRDefault="00E45EEE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3677C3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3677C3">
        <w:rPr>
          <w:noProof/>
        </w:rPr>
        <w:t>Sommaire des résultats</w:t>
      </w:r>
      <w:r>
        <w:rPr>
          <w:noProof/>
        </w:rPr>
        <w:tab/>
      </w:r>
      <w:r w:rsidR="005072CE">
        <w:rPr>
          <w:noProof/>
        </w:rPr>
        <w:fldChar w:fldCharType="begin"/>
      </w:r>
      <w:r>
        <w:rPr>
          <w:noProof/>
        </w:rPr>
        <w:instrText xml:space="preserve"> PAGEREF _Toc301965762 \h </w:instrText>
      </w:r>
      <w:r w:rsidR="005072CE">
        <w:rPr>
          <w:noProof/>
        </w:rPr>
      </w:r>
      <w:r w:rsidR="005072CE">
        <w:rPr>
          <w:noProof/>
        </w:rPr>
        <w:fldChar w:fldCharType="separate"/>
      </w:r>
      <w:r w:rsidR="00515EEB">
        <w:rPr>
          <w:noProof/>
        </w:rPr>
        <w:t>4</w:t>
      </w:r>
      <w:r w:rsidR="005072CE">
        <w:rPr>
          <w:noProof/>
        </w:rPr>
        <w:fldChar w:fldCharType="end"/>
      </w:r>
    </w:p>
    <w:p w:rsidR="00E45EEE" w:rsidRPr="00EB4EE9" w:rsidRDefault="005072CE" w:rsidP="00E45EEE">
      <w:pPr>
        <w:pStyle w:val="MainTitle"/>
      </w:pPr>
      <w:r w:rsidRPr="00EB4EE9">
        <w:fldChar w:fldCharType="end"/>
      </w:r>
      <w:r w:rsidR="00A94679" w:rsidRPr="00084C50">
        <w:br w:type="page"/>
      </w:r>
      <w:sdt>
        <w:sdtPr>
          <w:alias w:val="Titre "/>
          <w:id w:val="136566280"/>
          <w:placeholder>
            <w:docPart w:val="E138E7EEA40745CBBA80FF7068607D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F4EA8">
            <w:t>Résultats de tests logiciels</w:t>
          </w:r>
        </w:sdtContent>
      </w:sdt>
      <w:r w:rsidR="002F4EA8" w:rsidRPr="00EB4EE9">
        <w:t xml:space="preserve"> </w:t>
      </w:r>
    </w:p>
    <w:p w:rsidR="002F4EA8" w:rsidRDefault="002F4EA8" w:rsidP="002F4EA8">
      <w:bookmarkStart w:id="1" w:name="_Toc456598586"/>
      <w:bookmarkStart w:id="2" w:name="_Toc100746985"/>
      <w:bookmarkStart w:id="3" w:name="_Toc101780771"/>
      <w:bookmarkStart w:id="4" w:name="_Toc301965761"/>
    </w:p>
    <w:p w:rsidR="006B0AFC" w:rsidRPr="00FA6AC6" w:rsidRDefault="006B0AFC" w:rsidP="006B0AFC">
      <w:pPr>
        <w:pStyle w:val="Titre1"/>
      </w:pPr>
      <w:r w:rsidRPr="00FA6AC6">
        <w:t>Introduction</w:t>
      </w:r>
      <w:bookmarkEnd w:id="1"/>
      <w:bookmarkEnd w:id="2"/>
      <w:bookmarkEnd w:id="3"/>
      <w:bookmarkEnd w:id="4"/>
    </w:p>
    <w:p w:rsidR="00E45EEE" w:rsidRDefault="00E45EEE" w:rsidP="006B0AFC"/>
    <w:p w:rsidR="006B0AFC" w:rsidRDefault="0020158C" w:rsidP="006B0AFC">
      <w:r>
        <w:t xml:space="preserve">Ce document </w:t>
      </w:r>
      <w:r w:rsidRPr="00FA6AC6">
        <w:t xml:space="preserve">présente </w:t>
      </w:r>
      <w:r w:rsidR="00E45EEE">
        <w:t>l</w:t>
      </w:r>
      <w:r w:rsidR="006B0AFC" w:rsidRPr="00FA6AC6">
        <w:t xml:space="preserve">es </w:t>
      </w:r>
      <w:r w:rsidR="006B0AFC">
        <w:t xml:space="preserve">résultats de l’exécution des cas de </w:t>
      </w:r>
      <w:r w:rsidR="006B0AFC" w:rsidRPr="00FA6AC6">
        <w:t>tests.</w:t>
      </w:r>
    </w:p>
    <w:p w:rsidR="006B0AFC" w:rsidRDefault="006B0AFC" w:rsidP="006B0AFC">
      <w:pPr>
        <w:pStyle w:val="Corpsdetexte"/>
      </w:pPr>
    </w:p>
    <w:p w:rsidR="006B0AFC" w:rsidRPr="006B0AFC" w:rsidRDefault="006B0AFC" w:rsidP="006B0AFC">
      <w:pPr>
        <w:pStyle w:val="Corpsdetexte"/>
      </w:pPr>
    </w:p>
    <w:p w:rsidR="000D4933" w:rsidRDefault="006B0AFC" w:rsidP="006B0AFC">
      <w:pPr>
        <w:pStyle w:val="Titre1"/>
      </w:pPr>
      <w:bookmarkStart w:id="5" w:name="_Toc301965762"/>
      <w:r w:rsidRPr="006B0AFC">
        <w:t>Sommaire des résultats</w:t>
      </w:r>
      <w:bookmarkEnd w:id="5"/>
    </w:p>
    <w:p w:rsidR="006B0AFC" w:rsidRPr="006B0AFC" w:rsidRDefault="006B0AFC" w:rsidP="000D4933">
      <w:pPr>
        <w:rPr>
          <w:rFonts w:ascii="Arial" w:hAnsi="Arial"/>
          <w:b/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4536"/>
        <w:gridCol w:w="1512"/>
        <w:gridCol w:w="1370"/>
        <w:gridCol w:w="1371"/>
      </w:tblGrid>
      <w:tr w:rsidR="0020158C" w:rsidRPr="000B3D7D" w:rsidTr="0020158C">
        <w:tc>
          <w:tcPr>
            <w:tcW w:w="5353" w:type="dxa"/>
            <w:gridSpan w:val="2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</w:rPr>
            </w:pPr>
            <w:r w:rsidRPr="000B3D7D"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512" w:type="dxa"/>
            <w:vMerge w:val="restart"/>
            <w:shd w:val="clear" w:color="auto" w:fill="A6A6A6"/>
            <w:vAlign w:val="center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</w:rPr>
            </w:pPr>
            <w:r w:rsidRPr="000B3D7D"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370" w:type="dxa"/>
            <w:vMerge w:val="restart"/>
            <w:shd w:val="clear" w:color="auto" w:fill="A6A6A6"/>
            <w:vAlign w:val="center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</w:rPr>
            </w:pPr>
            <w:r w:rsidRPr="000B3D7D"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:rsidR="0020158C" w:rsidRPr="000B3D7D" w:rsidRDefault="0020158C" w:rsidP="002015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20158C" w:rsidRPr="000B3D7D" w:rsidTr="00CB2D37">
        <w:tc>
          <w:tcPr>
            <w:tcW w:w="817" w:type="dxa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</w:rPr>
            </w:pPr>
            <w:r w:rsidRPr="000B3D7D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536" w:type="dxa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</w:rPr>
            </w:pPr>
            <w:r w:rsidRPr="000B3D7D"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512" w:type="dxa"/>
            <w:vMerge/>
          </w:tcPr>
          <w:p w:rsidR="0020158C" w:rsidRPr="000B3D7D" w:rsidRDefault="0020158C" w:rsidP="00700AF2"/>
        </w:tc>
        <w:tc>
          <w:tcPr>
            <w:tcW w:w="1370" w:type="dxa"/>
            <w:vMerge/>
          </w:tcPr>
          <w:p w:rsidR="0020158C" w:rsidRPr="000B3D7D" w:rsidRDefault="0020158C" w:rsidP="000B3D7D">
            <w:pPr>
              <w:jc w:val="center"/>
            </w:pPr>
          </w:p>
        </w:tc>
        <w:tc>
          <w:tcPr>
            <w:tcW w:w="1371" w:type="dxa"/>
            <w:vMerge/>
          </w:tcPr>
          <w:p w:rsidR="0020158C" w:rsidRPr="000B3D7D" w:rsidRDefault="0020158C" w:rsidP="000B3D7D">
            <w:pPr>
              <w:jc w:val="center"/>
            </w:pPr>
          </w:p>
        </w:tc>
      </w:tr>
      <w:tr w:rsidR="0020158C" w:rsidRPr="000B3D7D" w:rsidTr="00CB2D37">
        <w:tc>
          <w:tcPr>
            <w:tcW w:w="817" w:type="dxa"/>
          </w:tcPr>
          <w:p w:rsidR="0020158C" w:rsidRPr="000B3D7D" w:rsidRDefault="004E1A2E" w:rsidP="00700AF2">
            <w:r>
              <w:t>3.1.1</w:t>
            </w:r>
          </w:p>
        </w:tc>
        <w:tc>
          <w:tcPr>
            <w:tcW w:w="4536" w:type="dxa"/>
          </w:tcPr>
          <w:p w:rsidR="004E1A2E" w:rsidRPr="005C0441" w:rsidRDefault="004E1A2E" w:rsidP="004E1A2E">
            <w:pPr>
              <w:pStyle w:val="Titre3"/>
              <w:numPr>
                <w:ilvl w:val="0"/>
                <w:numId w:val="0"/>
              </w:numPr>
              <w:ind w:left="720" w:hanging="720"/>
            </w:pPr>
            <w:bookmarkStart w:id="6" w:name="_Toc302145954"/>
            <w:r w:rsidRPr="005C0441">
              <w:t xml:space="preserve">Tests de </w:t>
            </w:r>
            <w:r w:rsidRPr="004E1A2E">
              <w:t>fonction</w:t>
            </w:r>
            <w:bookmarkEnd w:id="6"/>
          </w:p>
          <w:p w:rsidR="0020158C" w:rsidRPr="000B3D7D" w:rsidRDefault="0020158C" w:rsidP="00700AF2"/>
        </w:tc>
        <w:tc>
          <w:tcPr>
            <w:tcW w:w="1512" w:type="dxa"/>
          </w:tcPr>
          <w:p w:rsidR="0020158C" w:rsidRPr="000B3D7D" w:rsidRDefault="00AF62E0" w:rsidP="00700AF2">
            <w:r>
              <w:t>2017-04-0</w:t>
            </w:r>
            <w:r w:rsidR="005F7A3C">
              <w:t>8</w:t>
            </w:r>
          </w:p>
        </w:tc>
        <w:tc>
          <w:tcPr>
            <w:tcW w:w="1370" w:type="dxa"/>
          </w:tcPr>
          <w:p w:rsidR="0020158C" w:rsidRPr="000B3D7D" w:rsidRDefault="00F0650C" w:rsidP="000B3D7D">
            <w:pPr>
              <w:jc w:val="center"/>
            </w:pPr>
            <w:r>
              <w:t>Complété</w:t>
            </w:r>
          </w:p>
        </w:tc>
        <w:tc>
          <w:tcPr>
            <w:tcW w:w="1371" w:type="dxa"/>
          </w:tcPr>
          <w:p w:rsidR="0020158C" w:rsidRPr="000B3D7D" w:rsidRDefault="00AE0C6D" w:rsidP="000B3D7D">
            <w:pPr>
              <w:jc w:val="center"/>
            </w:pPr>
            <w:r>
              <w:t xml:space="preserve">Correction de </w:t>
            </w:r>
            <w:r w:rsidR="000603B4">
              <w:t>quelques</w:t>
            </w:r>
            <w:r>
              <w:t xml:space="preserve"> bogues au niveau de la simulation en ligne (son</w:t>
            </w:r>
            <w:r w:rsidR="00A70C2B">
              <w:t>s</w:t>
            </w:r>
            <w:r w:rsidR="000603B4">
              <w:t xml:space="preserve"> suite à</w:t>
            </w:r>
            <w:r>
              <w:t xml:space="preserve"> </w:t>
            </w:r>
            <w:r w:rsidR="000603B4">
              <w:t>des collisions</w:t>
            </w:r>
            <w:r>
              <w:t xml:space="preserve"> entre les robots)</w:t>
            </w:r>
          </w:p>
        </w:tc>
      </w:tr>
      <w:tr w:rsidR="0020158C" w:rsidRPr="000B3D7D" w:rsidTr="00CB2D37">
        <w:tc>
          <w:tcPr>
            <w:tcW w:w="817" w:type="dxa"/>
          </w:tcPr>
          <w:p w:rsidR="0020158C" w:rsidRPr="000B3D7D" w:rsidRDefault="004E1A2E" w:rsidP="00700AF2">
            <w:r>
              <w:t>3.1.2</w:t>
            </w:r>
          </w:p>
        </w:tc>
        <w:tc>
          <w:tcPr>
            <w:tcW w:w="4536" w:type="dxa"/>
          </w:tcPr>
          <w:p w:rsidR="004E1A2E" w:rsidRPr="005C0441" w:rsidRDefault="004E1A2E" w:rsidP="004E1A2E">
            <w:pPr>
              <w:pStyle w:val="Titre3"/>
              <w:numPr>
                <w:ilvl w:val="0"/>
                <w:numId w:val="0"/>
              </w:numPr>
              <w:ind w:left="720" w:hanging="720"/>
            </w:pPr>
            <w:bookmarkStart w:id="7" w:name="_Toc302145955"/>
            <w:r w:rsidRPr="005C0441">
              <w:t>Tests</w:t>
            </w:r>
            <w:r>
              <w:t xml:space="preserve"> d’</w:t>
            </w:r>
            <w:r w:rsidRPr="005C0441">
              <w:t>interface usager</w:t>
            </w:r>
            <w:bookmarkEnd w:id="7"/>
          </w:p>
          <w:p w:rsidR="0020158C" w:rsidRPr="000B3D7D" w:rsidRDefault="0020158C" w:rsidP="00700AF2"/>
        </w:tc>
        <w:tc>
          <w:tcPr>
            <w:tcW w:w="1512" w:type="dxa"/>
          </w:tcPr>
          <w:p w:rsidR="0020158C" w:rsidRPr="000B3D7D" w:rsidRDefault="00AF62E0" w:rsidP="00700AF2">
            <w:r>
              <w:t>2017-04-0</w:t>
            </w:r>
            <w:r w:rsidR="005F7A3C">
              <w:t>8</w:t>
            </w:r>
          </w:p>
        </w:tc>
        <w:tc>
          <w:tcPr>
            <w:tcW w:w="1370" w:type="dxa"/>
          </w:tcPr>
          <w:p w:rsidR="0020158C" w:rsidRPr="000B3D7D" w:rsidRDefault="00F0650C" w:rsidP="000B3D7D">
            <w:pPr>
              <w:jc w:val="center"/>
            </w:pPr>
            <w:r>
              <w:t>Complété</w:t>
            </w:r>
          </w:p>
        </w:tc>
        <w:tc>
          <w:tcPr>
            <w:tcW w:w="1371" w:type="dxa"/>
          </w:tcPr>
          <w:p w:rsidR="0020158C" w:rsidRDefault="000603B4" w:rsidP="000B3D7D">
            <w:pPr>
              <w:jc w:val="center"/>
            </w:pPr>
            <w:r>
              <w:t>Amélioration des heuristiques d’ergonomie en entichant la convivialité de l’application avec plus de guidage</w:t>
            </w:r>
          </w:p>
          <w:p w:rsidR="000603B4" w:rsidRPr="000B3D7D" w:rsidRDefault="000603B4" w:rsidP="000B3D7D">
            <w:pPr>
              <w:jc w:val="center"/>
            </w:pPr>
            <w:r>
              <w:t>Adéquat</w:t>
            </w:r>
          </w:p>
        </w:tc>
      </w:tr>
      <w:tr w:rsidR="0020158C" w:rsidRPr="000B3D7D" w:rsidTr="00CB2D37">
        <w:tc>
          <w:tcPr>
            <w:tcW w:w="817" w:type="dxa"/>
          </w:tcPr>
          <w:p w:rsidR="0020158C" w:rsidRPr="000B3D7D" w:rsidRDefault="004E1A2E" w:rsidP="00700AF2">
            <w:r>
              <w:t>3.1.3</w:t>
            </w:r>
          </w:p>
        </w:tc>
        <w:tc>
          <w:tcPr>
            <w:tcW w:w="4536" w:type="dxa"/>
          </w:tcPr>
          <w:p w:rsidR="004E1A2E" w:rsidRPr="005C0441" w:rsidRDefault="004E1A2E" w:rsidP="004E1A2E">
            <w:pPr>
              <w:pStyle w:val="Titre3"/>
              <w:numPr>
                <w:ilvl w:val="0"/>
                <w:numId w:val="0"/>
              </w:numPr>
              <w:ind w:left="720" w:hanging="720"/>
            </w:pPr>
            <w:bookmarkStart w:id="8" w:name="_Toc302145956"/>
            <w:r w:rsidRPr="005C0441">
              <w:t>Tests d’intégrité des données</w:t>
            </w:r>
            <w:bookmarkEnd w:id="8"/>
          </w:p>
          <w:p w:rsidR="0020158C" w:rsidRPr="000B3D7D" w:rsidRDefault="0020158C" w:rsidP="00700AF2"/>
        </w:tc>
        <w:tc>
          <w:tcPr>
            <w:tcW w:w="1512" w:type="dxa"/>
          </w:tcPr>
          <w:p w:rsidR="0020158C" w:rsidRPr="000B3D7D" w:rsidRDefault="00AF62E0" w:rsidP="00700AF2">
            <w:r>
              <w:t>2017-04-0</w:t>
            </w:r>
            <w:r w:rsidR="005F7A3C">
              <w:t>8</w:t>
            </w:r>
          </w:p>
        </w:tc>
        <w:tc>
          <w:tcPr>
            <w:tcW w:w="1370" w:type="dxa"/>
          </w:tcPr>
          <w:p w:rsidR="0020158C" w:rsidRPr="000B3D7D" w:rsidRDefault="00F0650C" w:rsidP="000B3D7D">
            <w:pPr>
              <w:jc w:val="center"/>
            </w:pPr>
            <w:r>
              <w:t>Complété</w:t>
            </w:r>
          </w:p>
        </w:tc>
        <w:tc>
          <w:tcPr>
            <w:tcW w:w="1371" w:type="dxa"/>
          </w:tcPr>
          <w:p w:rsidR="0020158C" w:rsidRPr="000B3D7D" w:rsidRDefault="00082CBC" w:rsidP="000B3D7D">
            <w:pPr>
              <w:jc w:val="center"/>
            </w:pPr>
            <w:r>
              <w:t xml:space="preserve">Aucune </w:t>
            </w:r>
          </w:p>
        </w:tc>
      </w:tr>
      <w:tr w:rsidR="0020158C" w:rsidRPr="000B3D7D" w:rsidTr="00CB2D37">
        <w:tc>
          <w:tcPr>
            <w:tcW w:w="817" w:type="dxa"/>
          </w:tcPr>
          <w:p w:rsidR="0020158C" w:rsidRPr="000B3D7D" w:rsidRDefault="004E1A2E" w:rsidP="00700AF2">
            <w:r>
              <w:t>3.1.4</w:t>
            </w:r>
          </w:p>
        </w:tc>
        <w:tc>
          <w:tcPr>
            <w:tcW w:w="4536" w:type="dxa"/>
          </w:tcPr>
          <w:p w:rsidR="004E1A2E" w:rsidRPr="005C0441" w:rsidRDefault="004E1A2E" w:rsidP="004E1A2E">
            <w:pPr>
              <w:pStyle w:val="Titre3"/>
              <w:numPr>
                <w:ilvl w:val="0"/>
                <w:numId w:val="0"/>
              </w:numPr>
              <w:ind w:left="720" w:hanging="720"/>
            </w:pPr>
            <w:bookmarkStart w:id="9" w:name="_Toc302145957"/>
            <w:r w:rsidRPr="005C0441">
              <w:t>Tests de performance</w:t>
            </w:r>
            <w:bookmarkEnd w:id="9"/>
            <w:r w:rsidRPr="005C0441">
              <w:t xml:space="preserve"> </w:t>
            </w:r>
          </w:p>
          <w:p w:rsidR="0020158C" w:rsidRPr="000B3D7D" w:rsidRDefault="0020158C" w:rsidP="00700AF2"/>
        </w:tc>
        <w:tc>
          <w:tcPr>
            <w:tcW w:w="1512" w:type="dxa"/>
          </w:tcPr>
          <w:p w:rsidR="0020158C" w:rsidRPr="000B3D7D" w:rsidRDefault="00AF62E0" w:rsidP="00700AF2">
            <w:r>
              <w:t>2017-04-0</w:t>
            </w:r>
            <w:r w:rsidR="005F7A3C">
              <w:t>8</w:t>
            </w:r>
          </w:p>
        </w:tc>
        <w:tc>
          <w:tcPr>
            <w:tcW w:w="1370" w:type="dxa"/>
          </w:tcPr>
          <w:p w:rsidR="0020158C" w:rsidRPr="000B3D7D" w:rsidRDefault="00F0650C" w:rsidP="000B3D7D">
            <w:pPr>
              <w:jc w:val="center"/>
            </w:pPr>
            <w:r>
              <w:t>Complété</w:t>
            </w:r>
          </w:p>
        </w:tc>
        <w:tc>
          <w:tcPr>
            <w:tcW w:w="1371" w:type="dxa"/>
          </w:tcPr>
          <w:p w:rsidR="0020158C" w:rsidRPr="000B3D7D" w:rsidRDefault="00082CBC" w:rsidP="000B3D7D">
            <w:pPr>
              <w:jc w:val="center"/>
            </w:pPr>
            <w:r>
              <w:t xml:space="preserve">Aucune </w:t>
            </w:r>
          </w:p>
        </w:tc>
      </w:tr>
      <w:tr w:rsidR="004E1A2E" w:rsidRPr="000B3D7D" w:rsidTr="00CB2D37">
        <w:tc>
          <w:tcPr>
            <w:tcW w:w="817" w:type="dxa"/>
          </w:tcPr>
          <w:p w:rsidR="004E1A2E" w:rsidRDefault="004E1A2E" w:rsidP="00700AF2">
            <w:r>
              <w:t>3.1.5</w:t>
            </w:r>
          </w:p>
        </w:tc>
        <w:tc>
          <w:tcPr>
            <w:tcW w:w="4536" w:type="dxa"/>
          </w:tcPr>
          <w:p w:rsidR="004E1A2E" w:rsidRPr="005C0441" w:rsidRDefault="004E1A2E" w:rsidP="004E1A2E">
            <w:pPr>
              <w:pStyle w:val="Titre3"/>
              <w:numPr>
                <w:ilvl w:val="0"/>
                <w:numId w:val="0"/>
              </w:numPr>
              <w:ind w:left="720" w:hanging="720"/>
            </w:pPr>
            <w:bookmarkStart w:id="10" w:name="_Toc302145958"/>
            <w:r w:rsidRPr="005C0441">
              <w:t>Tests de charge</w:t>
            </w:r>
            <w:bookmarkEnd w:id="10"/>
          </w:p>
          <w:p w:rsidR="004E1A2E" w:rsidRPr="005C0441" w:rsidRDefault="004E1A2E" w:rsidP="004E1A2E">
            <w:pPr>
              <w:pStyle w:val="Titre3"/>
              <w:numPr>
                <w:ilvl w:val="0"/>
                <w:numId w:val="0"/>
              </w:numPr>
              <w:ind w:left="720" w:hanging="720"/>
            </w:pPr>
          </w:p>
        </w:tc>
        <w:tc>
          <w:tcPr>
            <w:tcW w:w="1512" w:type="dxa"/>
          </w:tcPr>
          <w:p w:rsidR="004E1A2E" w:rsidRPr="000B3D7D" w:rsidRDefault="00AF62E0" w:rsidP="00700AF2">
            <w:r>
              <w:t>2017-04-0</w:t>
            </w:r>
            <w:r w:rsidR="005F7A3C">
              <w:t>8</w:t>
            </w:r>
          </w:p>
        </w:tc>
        <w:tc>
          <w:tcPr>
            <w:tcW w:w="1370" w:type="dxa"/>
          </w:tcPr>
          <w:p w:rsidR="004E1A2E" w:rsidRPr="000B3D7D" w:rsidRDefault="00F0650C" w:rsidP="000B3D7D">
            <w:pPr>
              <w:jc w:val="center"/>
            </w:pPr>
            <w:r>
              <w:t>Complété</w:t>
            </w:r>
          </w:p>
        </w:tc>
        <w:tc>
          <w:tcPr>
            <w:tcW w:w="1371" w:type="dxa"/>
          </w:tcPr>
          <w:p w:rsidR="004E1A2E" w:rsidRPr="000B3D7D" w:rsidRDefault="00082CBC" w:rsidP="000B3D7D">
            <w:pPr>
              <w:jc w:val="center"/>
            </w:pPr>
            <w:r>
              <w:t>Division des requêtes reçues par le serveur en sous</w:t>
            </w:r>
            <w:r w:rsidR="005D5A31">
              <w:t>-</w:t>
            </w:r>
            <w:r>
              <w:t>requêtes afin de permettre le traitement adéquat des requêtes de tailles importantes</w:t>
            </w:r>
          </w:p>
        </w:tc>
      </w:tr>
      <w:tr w:rsidR="004E1A2E" w:rsidRPr="000B3D7D" w:rsidTr="00CB2D37">
        <w:tc>
          <w:tcPr>
            <w:tcW w:w="817" w:type="dxa"/>
          </w:tcPr>
          <w:p w:rsidR="004E1A2E" w:rsidRDefault="004E1A2E" w:rsidP="00700AF2">
            <w:r>
              <w:lastRenderedPageBreak/>
              <w:t>3.1.6</w:t>
            </w:r>
          </w:p>
        </w:tc>
        <w:tc>
          <w:tcPr>
            <w:tcW w:w="4536" w:type="dxa"/>
          </w:tcPr>
          <w:p w:rsidR="004E1A2E" w:rsidRPr="005C0441" w:rsidRDefault="004E1A2E" w:rsidP="004E1A2E">
            <w:pPr>
              <w:pStyle w:val="Titre3"/>
              <w:numPr>
                <w:ilvl w:val="0"/>
                <w:numId w:val="0"/>
              </w:numPr>
              <w:ind w:left="720" w:hanging="720"/>
            </w:pPr>
            <w:bookmarkStart w:id="11" w:name="_Toc302145959"/>
            <w:r w:rsidRPr="005C0441">
              <w:t>Tests de stress</w:t>
            </w:r>
            <w:bookmarkEnd w:id="11"/>
          </w:p>
          <w:p w:rsidR="004E1A2E" w:rsidRPr="005C0441" w:rsidRDefault="004E1A2E" w:rsidP="004E1A2E">
            <w:pPr>
              <w:pStyle w:val="Titre3"/>
              <w:numPr>
                <w:ilvl w:val="0"/>
                <w:numId w:val="0"/>
              </w:numPr>
              <w:ind w:left="720" w:hanging="720"/>
            </w:pPr>
          </w:p>
        </w:tc>
        <w:tc>
          <w:tcPr>
            <w:tcW w:w="1512" w:type="dxa"/>
          </w:tcPr>
          <w:p w:rsidR="004E1A2E" w:rsidRPr="000B3D7D" w:rsidRDefault="00AF62E0" w:rsidP="00700AF2">
            <w:r>
              <w:t>2017-04-0</w:t>
            </w:r>
            <w:r w:rsidR="005F7A3C">
              <w:t>9</w:t>
            </w:r>
          </w:p>
        </w:tc>
        <w:tc>
          <w:tcPr>
            <w:tcW w:w="1370" w:type="dxa"/>
          </w:tcPr>
          <w:p w:rsidR="004E1A2E" w:rsidRPr="000B3D7D" w:rsidRDefault="00F0650C" w:rsidP="000B3D7D">
            <w:pPr>
              <w:jc w:val="center"/>
            </w:pPr>
            <w:r>
              <w:t>Complété</w:t>
            </w:r>
          </w:p>
        </w:tc>
        <w:tc>
          <w:tcPr>
            <w:tcW w:w="1371" w:type="dxa"/>
          </w:tcPr>
          <w:p w:rsidR="004E1A2E" w:rsidRPr="000B3D7D" w:rsidRDefault="00082CBC" w:rsidP="000B3D7D">
            <w:pPr>
              <w:jc w:val="center"/>
            </w:pPr>
            <w:r>
              <w:t>Aucune</w:t>
            </w:r>
          </w:p>
        </w:tc>
      </w:tr>
      <w:tr w:rsidR="004E1A2E" w:rsidRPr="000B3D7D" w:rsidTr="00CB2D37">
        <w:tc>
          <w:tcPr>
            <w:tcW w:w="817" w:type="dxa"/>
          </w:tcPr>
          <w:p w:rsidR="004E1A2E" w:rsidRDefault="004E1A2E" w:rsidP="00700AF2">
            <w:r>
              <w:t>3.1.7</w:t>
            </w:r>
          </w:p>
        </w:tc>
        <w:tc>
          <w:tcPr>
            <w:tcW w:w="4536" w:type="dxa"/>
          </w:tcPr>
          <w:p w:rsidR="004E1A2E" w:rsidRPr="005C0441" w:rsidRDefault="004E1A2E" w:rsidP="004E1A2E">
            <w:pPr>
              <w:pStyle w:val="Titre3"/>
              <w:numPr>
                <w:ilvl w:val="0"/>
                <w:numId w:val="0"/>
              </w:numPr>
              <w:ind w:left="720" w:hanging="720"/>
            </w:pPr>
            <w:bookmarkStart w:id="12" w:name="_Toc302145960"/>
            <w:r w:rsidRPr="005C0441">
              <w:t>Tests de volume</w:t>
            </w:r>
            <w:bookmarkEnd w:id="12"/>
          </w:p>
          <w:p w:rsidR="004E1A2E" w:rsidRPr="005C0441" w:rsidRDefault="004E1A2E" w:rsidP="004E1A2E">
            <w:pPr>
              <w:pStyle w:val="Titre3"/>
              <w:numPr>
                <w:ilvl w:val="0"/>
                <w:numId w:val="0"/>
              </w:numPr>
              <w:ind w:left="720" w:hanging="720"/>
            </w:pPr>
          </w:p>
        </w:tc>
        <w:tc>
          <w:tcPr>
            <w:tcW w:w="1512" w:type="dxa"/>
          </w:tcPr>
          <w:p w:rsidR="004E1A2E" w:rsidRPr="000B3D7D" w:rsidRDefault="00AF62E0" w:rsidP="00700AF2">
            <w:r>
              <w:t>2017-04-0</w:t>
            </w:r>
            <w:r w:rsidR="005F7A3C">
              <w:t>9</w:t>
            </w:r>
          </w:p>
        </w:tc>
        <w:tc>
          <w:tcPr>
            <w:tcW w:w="1370" w:type="dxa"/>
          </w:tcPr>
          <w:p w:rsidR="004E1A2E" w:rsidRPr="000B3D7D" w:rsidRDefault="00F0650C" w:rsidP="000B3D7D">
            <w:pPr>
              <w:jc w:val="center"/>
            </w:pPr>
            <w:r>
              <w:t>Complété</w:t>
            </w:r>
          </w:p>
        </w:tc>
        <w:tc>
          <w:tcPr>
            <w:tcW w:w="1371" w:type="dxa"/>
          </w:tcPr>
          <w:p w:rsidR="004E1A2E" w:rsidRPr="000B3D7D" w:rsidRDefault="00082CBC" w:rsidP="000B3D7D">
            <w:pPr>
              <w:jc w:val="center"/>
            </w:pPr>
            <w:r>
              <w:t>Aucune</w:t>
            </w:r>
          </w:p>
        </w:tc>
      </w:tr>
      <w:tr w:rsidR="00CB2D37" w:rsidRPr="000B3D7D" w:rsidTr="00CB2D37">
        <w:tc>
          <w:tcPr>
            <w:tcW w:w="817" w:type="dxa"/>
          </w:tcPr>
          <w:p w:rsidR="00CB2D37" w:rsidRDefault="00CB2D37" w:rsidP="00700AF2">
            <w:r>
              <w:t>3.1.8</w:t>
            </w:r>
          </w:p>
        </w:tc>
        <w:tc>
          <w:tcPr>
            <w:tcW w:w="4536" w:type="dxa"/>
          </w:tcPr>
          <w:p w:rsidR="00CB2D37" w:rsidRPr="005C0441" w:rsidRDefault="00CB2D37" w:rsidP="00CB2D37">
            <w:pPr>
              <w:pStyle w:val="Titre3"/>
              <w:numPr>
                <w:ilvl w:val="0"/>
                <w:numId w:val="0"/>
              </w:numPr>
              <w:ind w:left="720" w:hanging="720"/>
            </w:pPr>
            <w:bookmarkStart w:id="13" w:name="_Toc302145961"/>
            <w:r w:rsidRPr="005C0441">
              <w:t>Tests de sécurité</w:t>
            </w:r>
            <w:r>
              <w:t xml:space="preserve"> et de contrôle d’accès</w:t>
            </w:r>
            <w:bookmarkEnd w:id="13"/>
          </w:p>
          <w:p w:rsidR="00CB2D37" w:rsidRPr="005C0441" w:rsidRDefault="00CB2D37" w:rsidP="004E1A2E">
            <w:pPr>
              <w:pStyle w:val="Titre3"/>
              <w:numPr>
                <w:ilvl w:val="0"/>
                <w:numId w:val="0"/>
              </w:numPr>
              <w:ind w:left="720" w:hanging="720"/>
            </w:pPr>
          </w:p>
        </w:tc>
        <w:tc>
          <w:tcPr>
            <w:tcW w:w="1512" w:type="dxa"/>
          </w:tcPr>
          <w:p w:rsidR="00CB2D37" w:rsidRPr="000B3D7D" w:rsidRDefault="00AF62E0" w:rsidP="00700AF2">
            <w:r>
              <w:t>2017-04-0</w:t>
            </w:r>
            <w:r w:rsidR="005F7A3C">
              <w:t>9</w:t>
            </w:r>
          </w:p>
        </w:tc>
        <w:tc>
          <w:tcPr>
            <w:tcW w:w="1370" w:type="dxa"/>
          </w:tcPr>
          <w:p w:rsidR="00CB2D37" w:rsidRPr="000B3D7D" w:rsidRDefault="00F0650C" w:rsidP="000B3D7D">
            <w:pPr>
              <w:jc w:val="center"/>
            </w:pPr>
            <w:r>
              <w:t>Complété</w:t>
            </w:r>
          </w:p>
        </w:tc>
        <w:tc>
          <w:tcPr>
            <w:tcW w:w="1371" w:type="dxa"/>
          </w:tcPr>
          <w:p w:rsidR="00CB2D37" w:rsidRPr="000B3D7D" w:rsidRDefault="00082CBC" w:rsidP="000B3D7D">
            <w:pPr>
              <w:jc w:val="center"/>
            </w:pPr>
            <w:r>
              <w:t>Aucune</w:t>
            </w:r>
          </w:p>
        </w:tc>
      </w:tr>
      <w:tr w:rsidR="00CB2D37" w:rsidRPr="000B3D7D" w:rsidTr="00CB2D37">
        <w:tc>
          <w:tcPr>
            <w:tcW w:w="817" w:type="dxa"/>
          </w:tcPr>
          <w:p w:rsidR="00CB2D37" w:rsidRDefault="00CB2D37" w:rsidP="00700AF2">
            <w:r>
              <w:t>3.1.9</w:t>
            </w:r>
          </w:p>
        </w:tc>
        <w:tc>
          <w:tcPr>
            <w:tcW w:w="4536" w:type="dxa"/>
          </w:tcPr>
          <w:p w:rsidR="00CB2D37" w:rsidRPr="005C0441" w:rsidRDefault="00CB2D37" w:rsidP="00CB2D37">
            <w:pPr>
              <w:pStyle w:val="Titre3"/>
              <w:numPr>
                <w:ilvl w:val="0"/>
                <w:numId w:val="0"/>
              </w:numPr>
              <w:ind w:left="720" w:hanging="720"/>
            </w:pPr>
            <w:bookmarkStart w:id="14" w:name="_Toc417790800"/>
            <w:bookmarkStart w:id="15" w:name="_Toc433104453"/>
            <w:bookmarkStart w:id="16" w:name="_Toc302145962"/>
            <w:r w:rsidRPr="005C0441">
              <w:t>Tests d’échec</w:t>
            </w:r>
            <w:bookmarkEnd w:id="14"/>
            <w:bookmarkEnd w:id="15"/>
            <w:r w:rsidRPr="005C0441">
              <w:t>/</w:t>
            </w:r>
            <w:r>
              <w:t>récupération</w:t>
            </w:r>
            <w:bookmarkEnd w:id="16"/>
          </w:p>
          <w:p w:rsidR="00CB2D37" w:rsidRPr="005C0441" w:rsidRDefault="00CB2D37" w:rsidP="00CB2D37">
            <w:pPr>
              <w:pStyle w:val="Titre3"/>
              <w:numPr>
                <w:ilvl w:val="0"/>
                <w:numId w:val="0"/>
              </w:numPr>
              <w:ind w:left="720" w:hanging="720"/>
            </w:pPr>
          </w:p>
        </w:tc>
        <w:tc>
          <w:tcPr>
            <w:tcW w:w="1512" w:type="dxa"/>
          </w:tcPr>
          <w:p w:rsidR="00CB2D37" w:rsidRPr="000B3D7D" w:rsidRDefault="00AF62E0" w:rsidP="00700AF2">
            <w:r>
              <w:t>2017-04-0</w:t>
            </w:r>
            <w:r w:rsidR="005F7A3C">
              <w:t>9</w:t>
            </w:r>
          </w:p>
        </w:tc>
        <w:tc>
          <w:tcPr>
            <w:tcW w:w="1370" w:type="dxa"/>
          </w:tcPr>
          <w:p w:rsidR="00CB2D37" w:rsidRPr="000B3D7D" w:rsidRDefault="00F0650C" w:rsidP="000B3D7D">
            <w:pPr>
              <w:jc w:val="center"/>
            </w:pPr>
            <w:r>
              <w:t>Complété</w:t>
            </w:r>
          </w:p>
        </w:tc>
        <w:tc>
          <w:tcPr>
            <w:tcW w:w="1371" w:type="dxa"/>
          </w:tcPr>
          <w:p w:rsidR="00CB2D37" w:rsidRPr="000B3D7D" w:rsidRDefault="00082CBC" w:rsidP="000B3D7D">
            <w:pPr>
              <w:jc w:val="center"/>
            </w:pPr>
            <w:r>
              <w:t>Aucune</w:t>
            </w:r>
          </w:p>
        </w:tc>
      </w:tr>
      <w:tr w:rsidR="00CB2D37" w:rsidRPr="000B3D7D" w:rsidTr="00CB2D37">
        <w:tc>
          <w:tcPr>
            <w:tcW w:w="817" w:type="dxa"/>
          </w:tcPr>
          <w:p w:rsidR="00CB2D37" w:rsidRDefault="00CB2D37" w:rsidP="00700AF2">
            <w:r>
              <w:t>3.1.10</w:t>
            </w:r>
          </w:p>
        </w:tc>
        <w:tc>
          <w:tcPr>
            <w:tcW w:w="4536" w:type="dxa"/>
          </w:tcPr>
          <w:p w:rsidR="00CB2D37" w:rsidRPr="005C0441" w:rsidRDefault="00CB2D37" w:rsidP="00CB2D37">
            <w:pPr>
              <w:pStyle w:val="Titre3"/>
              <w:numPr>
                <w:ilvl w:val="0"/>
                <w:numId w:val="0"/>
              </w:numPr>
              <w:ind w:left="720" w:hanging="720"/>
            </w:pPr>
            <w:bookmarkStart w:id="17" w:name="_Toc302145963"/>
            <w:r w:rsidRPr="005C0441">
              <w:t>Tests de configuration</w:t>
            </w:r>
            <w:bookmarkEnd w:id="17"/>
          </w:p>
          <w:p w:rsidR="00CB2D37" w:rsidRPr="005C0441" w:rsidRDefault="00CB2D37" w:rsidP="00CB2D37">
            <w:pPr>
              <w:pStyle w:val="Titre3"/>
              <w:numPr>
                <w:ilvl w:val="0"/>
                <w:numId w:val="0"/>
              </w:numPr>
              <w:ind w:left="720" w:hanging="720"/>
            </w:pPr>
          </w:p>
        </w:tc>
        <w:tc>
          <w:tcPr>
            <w:tcW w:w="1512" w:type="dxa"/>
          </w:tcPr>
          <w:p w:rsidR="00CB2D37" w:rsidRPr="000B3D7D" w:rsidRDefault="005F7A3C" w:rsidP="00700AF2">
            <w:r>
              <w:t>2017-04-10</w:t>
            </w:r>
          </w:p>
        </w:tc>
        <w:tc>
          <w:tcPr>
            <w:tcW w:w="1370" w:type="dxa"/>
          </w:tcPr>
          <w:p w:rsidR="00CB2D37" w:rsidRPr="000B3D7D" w:rsidRDefault="00F0650C" w:rsidP="000B3D7D">
            <w:pPr>
              <w:jc w:val="center"/>
            </w:pPr>
            <w:r>
              <w:t>Complété</w:t>
            </w:r>
          </w:p>
        </w:tc>
        <w:tc>
          <w:tcPr>
            <w:tcW w:w="1371" w:type="dxa"/>
          </w:tcPr>
          <w:p w:rsidR="00CB2D37" w:rsidRPr="000B3D7D" w:rsidRDefault="00082CBC" w:rsidP="000B3D7D">
            <w:pPr>
              <w:jc w:val="center"/>
            </w:pPr>
            <w:r>
              <w:t>Aucune</w:t>
            </w:r>
          </w:p>
        </w:tc>
      </w:tr>
    </w:tbl>
    <w:p w:rsidR="000D4933" w:rsidRPr="00A351E7" w:rsidRDefault="000D4933" w:rsidP="000D4933"/>
    <w:sectPr w:rsidR="000D4933" w:rsidRPr="00A351E7" w:rsidSect="0055404B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686" w:rsidRDefault="00191686">
      <w:r>
        <w:separator/>
      </w:r>
    </w:p>
  </w:endnote>
  <w:endnote w:type="continuationSeparator" w:id="0">
    <w:p w:rsidR="00191686" w:rsidRDefault="0019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B43" w:rsidRDefault="005072C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F1B43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F1B43" w:rsidRDefault="00CF1B4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31" w:rsidRDefault="005D5A3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31" w:rsidRDefault="005D5A31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B4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Pr="006B0BF3" w:rsidRDefault="00CF1B43">
          <w:pPr>
            <w:ind w:right="360"/>
          </w:pPr>
          <w:r w:rsidRPr="006B0BF3"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Default="00CF1B43" w:rsidP="002F4EA8">
          <w:pPr>
            <w:jc w:val="center"/>
          </w:pPr>
          <w:r>
            <w:sym w:font="Symbol" w:char="F0D3"/>
          </w:r>
          <w:sdt>
            <w:sdtPr>
              <w:alias w:val="Société"/>
              <w:id w:val="136566279"/>
              <w:placeholder>
                <w:docPart w:val="72787C6B067F4720B445B66234782C7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D932B3">
                <w:t>&lt; Équipe 9&gt;</w:t>
              </w:r>
            </w:sdtContent>
          </w:sdt>
          <w:r w:rsidR="00507171">
            <w:t xml:space="preserve">, </w:t>
          </w:r>
          <w:r w:rsidR="005072CE">
            <w:fldChar w:fldCharType="begin"/>
          </w:r>
          <w:r w:rsidR="003320C1">
            <w:instrText xml:space="preserve"> DATE  \@ "yyyy"  \* MERGEFORMAT </w:instrText>
          </w:r>
          <w:r w:rsidR="005072CE">
            <w:fldChar w:fldCharType="separate"/>
          </w:r>
          <w:r w:rsidR="00515EEB">
            <w:rPr>
              <w:noProof/>
            </w:rPr>
            <w:t>2017</w:t>
          </w:r>
          <w:r w:rsidR="005072C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Default="00CF1B43">
          <w:pPr>
            <w:jc w:val="right"/>
          </w:pPr>
          <w:r>
            <w:t xml:space="preserve">Page </w:t>
          </w:r>
          <w:r w:rsidR="005072CE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 w:rsidR="005072CE">
            <w:rPr>
              <w:rStyle w:val="Numrodepage"/>
            </w:rPr>
            <w:fldChar w:fldCharType="separate"/>
          </w:r>
          <w:r w:rsidR="00515EEB">
            <w:rPr>
              <w:rStyle w:val="Numrodepage"/>
              <w:noProof/>
            </w:rPr>
            <w:t>3</w:t>
          </w:r>
          <w:r w:rsidR="005072CE"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 w:rsidR="005072CE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 w:rsidR="005072CE">
            <w:rPr>
              <w:rStyle w:val="Numrodepage"/>
            </w:rPr>
            <w:fldChar w:fldCharType="separate"/>
          </w:r>
          <w:r w:rsidR="00515EEB">
            <w:rPr>
              <w:rStyle w:val="Numrodepage"/>
              <w:noProof/>
            </w:rPr>
            <w:t>5</w:t>
          </w:r>
          <w:r w:rsidR="005072CE">
            <w:rPr>
              <w:rStyle w:val="Numrodepage"/>
            </w:rPr>
            <w:fldChar w:fldCharType="end"/>
          </w:r>
        </w:p>
      </w:tc>
    </w:tr>
  </w:tbl>
  <w:p w:rsidR="00CF1B43" w:rsidRDefault="00CF1B43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B43" w:rsidRDefault="00CF1B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686" w:rsidRDefault="00191686">
      <w:r>
        <w:separator/>
      </w:r>
    </w:p>
  </w:footnote>
  <w:footnote w:type="continuationSeparator" w:id="0">
    <w:p w:rsidR="00191686" w:rsidRDefault="00191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31" w:rsidRDefault="005D5A3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B43" w:rsidRDefault="00CF1B43">
    <w:pPr>
      <w:rPr>
        <w:sz w:val="24"/>
      </w:rPr>
    </w:pPr>
  </w:p>
  <w:p w:rsidR="00CF1B43" w:rsidRDefault="00CF1B43">
    <w:pPr>
      <w:pBdr>
        <w:top w:val="single" w:sz="6" w:space="1" w:color="auto"/>
      </w:pBdr>
      <w:rPr>
        <w:sz w:val="24"/>
      </w:rPr>
    </w:pPr>
  </w:p>
  <w:sdt>
    <w:sdtPr>
      <w:rPr>
        <w:rFonts w:ascii="Arial" w:hAnsi="Arial" w:cs="Arial"/>
        <w:b/>
        <w:sz w:val="36"/>
        <w:szCs w:val="36"/>
      </w:rPr>
      <w:alias w:val="Société"/>
      <w:id w:val="136566283"/>
      <w:placeholder>
        <w:docPart w:val="DB562697261345F68583765304A95160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CF1B43" w:rsidRDefault="00D932B3">
        <w:pPr>
          <w:pBdr>
            <w:bottom w:val="single" w:sz="6" w:space="1" w:color="auto"/>
          </w:pBdr>
          <w:jc w:val="right"/>
          <w:rPr>
            <w:rFonts w:ascii="Arial" w:hAnsi="Arial"/>
            <w:b/>
            <w:sz w:val="36"/>
          </w:rPr>
        </w:pPr>
        <w:r w:rsidRPr="00D932B3">
          <w:rPr>
            <w:rFonts w:ascii="Arial" w:hAnsi="Arial" w:cs="Arial"/>
            <w:b/>
            <w:sz w:val="36"/>
            <w:szCs w:val="36"/>
          </w:rPr>
          <w:t>&lt; Équipe 9&gt;</w:t>
        </w:r>
      </w:p>
    </w:sdtContent>
  </w:sdt>
  <w:p w:rsidR="00CF1B43" w:rsidRDefault="00CF1B43">
    <w:pPr>
      <w:pBdr>
        <w:bottom w:val="single" w:sz="6" w:space="1" w:color="auto"/>
      </w:pBdr>
      <w:jc w:val="right"/>
      <w:rPr>
        <w:sz w:val="24"/>
      </w:rPr>
    </w:pPr>
  </w:p>
  <w:p w:rsidR="00CF1B43" w:rsidRDefault="00CF1B4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31" w:rsidRDefault="005D5A3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1B43">
      <w:sdt>
        <w:sdtPr>
          <w:alias w:val="Objet "/>
          <w:id w:val="136566275"/>
          <w:placeholder>
            <w:docPart w:val="7256BABC5FDB4805BF5AC9DBDAC42EC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CF1B43" w:rsidRDefault="00D932B3" w:rsidP="001861B1">
              <w:r>
                <w:t>&lt; WALL-E2&gt;</w:t>
              </w:r>
            </w:p>
          </w:tc>
        </w:sdtContent>
      </w:sdt>
      <w:tc>
        <w:tcPr>
          <w:tcW w:w="3179" w:type="dxa"/>
        </w:tcPr>
        <w:p w:rsidR="00CF1B43" w:rsidRDefault="0078562F" w:rsidP="002F4EA8">
          <w:pPr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Version:</w:t>
          </w:r>
          <w:r w:rsidR="002F4EA8">
            <w:t xml:space="preserve"> </w:t>
          </w:r>
          <w:sdt>
            <w:sdtPr>
              <w:alias w:val="État "/>
              <w:id w:val="136566278"/>
              <w:placeholder>
                <w:docPart w:val="670629FD25A449B295D98D8D04652DD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066723">
                <w:t>3.0</w:t>
              </w:r>
            </w:sdtContent>
          </w:sdt>
        </w:p>
      </w:tc>
    </w:tr>
    <w:tr w:rsidR="00CF1B43">
      <w:tc>
        <w:tcPr>
          <w:tcW w:w="6379" w:type="dxa"/>
        </w:tcPr>
        <w:p w:rsidR="00CF1B43" w:rsidRDefault="00515EEB" w:rsidP="000D4933">
          <w:pPr>
            <w:tabs>
              <w:tab w:val="left" w:pos="2384"/>
            </w:tabs>
          </w:pPr>
          <w:sdt>
            <w:sdtPr>
              <w:alias w:val="Titre "/>
              <w:id w:val="136566276"/>
              <w:placeholder>
                <w:docPart w:val="3CAE1F9910474514BF30E8EF0A42375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F4EA8">
                <w:t>Résultats de tests logiciels</w:t>
              </w:r>
            </w:sdtContent>
          </w:sdt>
          <w:r w:rsidR="00CF1B43">
            <w:tab/>
          </w:r>
        </w:p>
      </w:tc>
      <w:tc>
        <w:tcPr>
          <w:tcW w:w="3179" w:type="dxa"/>
        </w:tcPr>
        <w:p w:rsidR="00CF1B43" w:rsidRDefault="00964AB5" w:rsidP="002F4EA8">
          <w:pPr>
            <w:jc w:val="right"/>
          </w:pPr>
          <w:r>
            <w:t xml:space="preserve">  Date: </w:t>
          </w:r>
          <w:r w:rsidR="005072CE">
            <w:fldChar w:fldCharType="begin"/>
          </w:r>
          <w:r w:rsidR="002F4EA8">
            <w:instrText xml:space="preserve"> DATE  \@ "yyyy-MM-dd"  \* MERGEFORMAT </w:instrText>
          </w:r>
          <w:r w:rsidR="005072CE">
            <w:fldChar w:fldCharType="separate"/>
          </w:r>
          <w:r w:rsidR="00515EEB">
            <w:rPr>
              <w:noProof/>
            </w:rPr>
            <w:t>2017-04-11</w:t>
          </w:r>
          <w:r w:rsidR="005072CE">
            <w:fldChar w:fldCharType="end"/>
          </w:r>
        </w:p>
      </w:tc>
    </w:tr>
  </w:tbl>
  <w:p w:rsidR="00CF1B43" w:rsidRDefault="00CF1B43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B43" w:rsidRDefault="00CF1B4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B33E5D"/>
    <w:multiLevelType w:val="hybridMultilevel"/>
    <w:tmpl w:val="4F9A5EF6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5" w15:restartNumberingAfterBreak="0">
    <w:nsid w:val="1A171AAC"/>
    <w:multiLevelType w:val="multilevel"/>
    <w:tmpl w:val="C01683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8C30F5"/>
    <w:multiLevelType w:val="hybridMultilevel"/>
    <w:tmpl w:val="CE68F526"/>
    <w:lvl w:ilvl="0" w:tplc="3620C332">
      <w:start w:val="1"/>
      <w:numFmt w:val="bullet"/>
      <w:pStyle w:val="BodyTex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053B16"/>
    <w:multiLevelType w:val="multilevel"/>
    <w:tmpl w:val="09F690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B930AFE"/>
    <w:multiLevelType w:val="hybridMultilevel"/>
    <w:tmpl w:val="C42C7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1558C7"/>
    <w:multiLevelType w:val="hybridMultilevel"/>
    <w:tmpl w:val="45BCC7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0"/>
  </w:num>
  <w:num w:numId="7">
    <w:abstractNumId w:val="13"/>
  </w:num>
  <w:num w:numId="8">
    <w:abstractNumId w:val="17"/>
  </w:num>
  <w:num w:numId="9">
    <w:abstractNumId w:val="3"/>
  </w:num>
  <w:num w:numId="10">
    <w:abstractNumId w:val="9"/>
  </w:num>
  <w:num w:numId="11">
    <w:abstractNumId w:val="7"/>
  </w:num>
  <w:num w:numId="12">
    <w:abstractNumId w:val="21"/>
  </w:num>
  <w:num w:numId="13">
    <w:abstractNumId w:val="18"/>
  </w:num>
  <w:num w:numId="14">
    <w:abstractNumId w:val="6"/>
  </w:num>
  <w:num w:numId="15">
    <w:abstractNumId w:val="10"/>
  </w:num>
  <w:num w:numId="16">
    <w:abstractNumId w:val="20"/>
  </w:num>
  <w:num w:numId="17">
    <w:abstractNumId w:val="12"/>
  </w:num>
  <w:num w:numId="18">
    <w:abstractNumId w:val="11"/>
  </w:num>
  <w:num w:numId="19">
    <w:abstractNumId w:val="19"/>
  </w:num>
  <w:num w:numId="20">
    <w:abstractNumId w:val="2"/>
  </w:num>
  <w:num w:numId="21">
    <w:abstractNumId w:val="22"/>
  </w:num>
  <w:num w:numId="22">
    <w:abstractNumId w:val="15"/>
  </w:num>
  <w:num w:numId="23">
    <w:abstractNumId w:val="1"/>
  </w:num>
  <w:num w:numId="24">
    <w:abstractNumId w:val="16"/>
  </w:num>
  <w:num w:numId="25">
    <w:abstractNumId w:val="8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137A"/>
    <w:rsid w:val="000206F6"/>
    <w:rsid w:val="000603B4"/>
    <w:rsid w:val="00066723"/>
    <w:rsid w:val="00082CBC"/>
    <w:rsid w:val="00084C50"/>
    <w:rsid w:val="000B3729"/>
    <w:rsid w:val="000B3D7D"/>
    <w:rsid w:val="000C552E"/>
    <w:rsid w:val="000C5C00"/>
    <w:rsid w:val="000D17D5"/>
    <w:rsid w:val="000D4933"/>
    <w:rsid w:val="001861B1"/>
    <w:rsid w:val="00191686"/>
    <w:rsid w:val="001C19BF"/>
    <w:rsid w:val="0020158C"/>
    <w:rsid w:val="00206B1E"/>
    <w:rsid w:val="00233BB2"/>
    <w:rsid w:val="00262D1A"/>
    <w:rsid w:val="002665FA"/>
    <w:rsid w:val="00287E2E"/>
    <w:rsid w:val="002F4EA8"/>
    <w:rsid w:val="003320C1"/>
    <w:rsid w:val="004559A8"/>
    <w:rsid w:val="004D0613"/>
    <w:rsid w:val="004E1A2E"/>
    <w:rsid w:val="004F7681"/>
    <w:rsid w:val="00507171"/>
    <w:rsid w:val="005072CE"/>
    <w:rsid w:val="00515EEB"/>
    <w:rsid w:val="0055404B"/>
    <w:rsid w:val="005D5A31"/>
    <w:rsid w:val="005F7A3C"/>
    <w:rsid w:val="00615826"/>
    <w:rsid w:val="00665F27"/>
    <w:rsid w:val="00693F43"/>
    <w:rsid w:val="006B0AFC"/>
    <w:rsid w:val="006B0BF3"/>
    <w:rsid w:val="006C0E41"/>
    <w:rsid w:val="00700AF2"/>
    <w:rsid w:val="007079C2"/>
    <w:rsid w:val="00743B16"/>
    <w:rsid w:val="0078562F"/>
    <w:rsid w:val="0082608D"/>
    <w:rsid w:val="00844DB0"/>
    <w:rsid w:val="00857403"/>
    <w:rsid w:val="00964AB5"/>
    <w:rsid w:val="009869FA"/>
    <w:rsid w:val="009F2152"/>
    <w:rsid w:val="00A23F36"/>
    <w:rsid w:val="00A351E7"/>
    <w:rsid w:val="00A70C2B"/>
    <w:rsid w:val="00A94679"/>
    <w:rsid w:val="00AE0C6D"/>
    <w:rsid w:val="00AF0518"/>
    <w:rsid w:val="00AF62E0"/>
    <w:rsid w:val="00B2510E"/>
    <w:rsid w:val="00B4507C"/>
    <w:rsid w:val="00BB1CB1"/>
    <w:rsid w:val="00BC0D07"/>
    <w:rsid w:val="00C10707"/>
    <w:rsid w:val="00C56D30"/>
    <w:rsid w:val="00C77A9F"/>
    <w:rsid w:val="00CB2D37"/>
    <w:rsid w:val="00CE137A"/>
    <w:rsid w:val="00CF1B43"/>
    <w:rsid w:val="00D205AF"/>
    <w:rsid w:val="00D31E96"/>
    <w:rsid w:val="00D34B31"/>
    <w:rsid w:val="00D6623B"/>
    <w:rsid w:val="00D932B3"/>
    <w:rsid w:val="00DD72AF"/>
    <w:rsid w:val="00DE2EC8"/>
    <w:rsid w:val="00E45EEE"/>
    <w:rsid w:val="00E50237"/>
    <w:rsid w:val="00E6051C"/>
    <w:rsid w:val="00EB4EE9"/>
    <w:rsid w:val="00F0650C"/>
    <w:rsid w:val="00F25AC1"/>
    <w:rsid w:val="00F34425"/>
    <w:rsid w:val="00F351B8"/>
    <w:rsid w:val="00F633D9"/>
    <w:rsid w:val="00FB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155C5700-900C-449C-BC9C-F86C9F07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351B8"/>
    <w:pPr>
      <w:widowControl w:val="0"/>
      <w:spacing w:line="240" w:lineRule="atLeast"/>
      <w:jc w:val="both"/>
    </w:pPr>
    <w:rPr>
      <w:lang w:val="fr-CA" w:eastAsia="en-US"/>
    </w:rPr>
  </w:style>
  <w:style w:type="paragraph" w:styleId="Titre1">
    <w:name w:val="heading 1"/>
    <w:basedOn w:val="Normal"/>
    <w:next w:val="Normal"/>
    <w:qFormat/>
    <w:rsid w:val="002F4EA8"/>
    <w:pPr>
      <w:keepNext/>
      <w:numPr>
        <w:numId w:val="6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5404B"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rsid w:val="0055404B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rsid w:val="0055404B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rsid w:val="0055404B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55404B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55404B"/>
    <w:pPr>
      <w:numPr>
        <w:ilvl w:val="6"/>
        <w:numId w:val="6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55404B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55404B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404B"/>
    <w:pPr>
      <w:spacing w:before="80"/>
      <w:ind w:left="720"/>
    </w:pPr>
    <w:rPr>
      <w:color w:val="000000"/>
      <w:lang w:val="en-AU"/>
    </w:rPr>
  </w:style>
  <w:style w:type="paragraph" w:styleId="Titre">
    <w:name w:val="Title"/>
    <w:basedOn w:val="Normal"/>
    <w:next w:val="Normal"/>
    <w:qFormat/>
    <w:rsid w:val="0055404B"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rsid w:val="0055404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rsid w:val="0055404B"/>
    <w:pPr>
      <w:ind w:left="900" w:hanging="900"/>
    </w:pPr>
  </w:style>
  <w:style w:type="paragraph" w:styleId="TM1">
    <w:name w:val="toc 1"/>
    <w:basedOn w:val="Normal"/>
    <w:next w:val="Normal"/>
    <w:uiPriority w:val="39"/>
    <w:rsid w:val="0055404B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rsid w:val="0055404B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rsid w:val="0055404B"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rsid w:val="0055404B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55404B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55404B"/>
  </w:style>
  <w:style w:type="paragraph" w:customStyle="1" w:styleId="Bullet1">
    <w:name w:val="Bullet1"/>
    <w:basedOn w:val="Normal"/>
    <w:rsid w:val="0055404B"/>
    <w:pPr>
      <w:ind w:left="720" w:hanging="432"/>
    </w:pPr>
  </w:style>
  <w:style w:type="paragraph" w:customStyle="1" w:styleId="Bullet2">
    <w:name w:val="Bullet2"/>
    <w:basedOn w:val="Normal"/>
    <w:rsid w:val="0055404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404B"/>
    <w:pPr>
      <w:keepLines/>
      <w:spacing w:after="120"/>
    </w:pPr>
  </w:style>
  <w:style w:type="paragraph" w:styleId="Corpsdetexte">
    <w:name w:val="Body Text"/>
    <w:basedOn w:val="Normal"/>
    <w:rsid w:val="0055404B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rsid w:val="0055404B"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sid w:val="0055404B"/>
    <w:rPr>
      <w:sz w:val="20"/>
      <w:vertAlign w:val="superscript"/>
    </w:rPr>
  </w:style>
  <w:style w:type="paragraph" w:styleId="Notedebasdepage">
    <w:name w:val="footnote text"/>
    <w:basedOn w:val="Normal"/>
    <w:semiHidden/>
    <w:rsid w:val="0055404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5404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5404B"/>
    <w:pPr>
      <w:spacing w:before="80" w:line="240" w:lineRule="auto"/>
    </w:pPr>
  </w:style>
  <w:style w:type="paragraph" w:customStyle="1" w:styleId="Paragraph3">
    <w:name w:val="Paragraph3"/>
    <w:basedOn w:val="Normal"/>
    <w:rsid w:val="0055404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5404B"/>
    <w:pPr>
      <w:spacing w:before="80" w:line="240" w:lineRule="auto"/>
      <w:ind w:left="2250"/>
    </w:pPr>
  </w:style>
  <w:style w:type="paragraph" w:styleId="TM4">
    <w:name w:val="toc 4"/>
    <w:basedOn w:val="Normal"/>
    <w:next w:val="Normal"/>
    <w:semiHidden/>
    <w:rsid w:val="0055404B"/>
    <w:pPr>
      <w:ind w:left="600"/>
    </w:pPr>
  </w:style>
  <w:style w:type="paragraph" w:styleId="TM5">
    <w:name w:val="toc 5"/>
    <w:basedOn w:val="Normal"/>
    <w:next w:val="Normal"/>
    <w:semiHidden/>
    <w:rsid w:val="0055404B"/>
    <w:pPr>
      <w:ind w:left="800"/>
    </w:pPr>
  </w:style>
  <w:style w:type="paragraph" w:styleId="TM6">
    <w:name w:val="toc 6"/>
    <w:basedOn w:val="Normal"/>
    <w:next w:val="Normal"/>
    <w:semiHidden/>
    <w:rsid w:val="0055404B"/>
    <w:pPr>
      <w:ind w:left="1000"/>
    </w:pPr>
  </w:style>
  <w:style w:type="paragraph" w:styleId="TM7">
    <w:name w:val="toc 7"/>
    <w:basedOn w:val="Normal"/>
    <w:next w:val="Normal"/>
    <w:semiHidden/>
    <w:rsid w:val="0055404B"/>
    <w:pPr>
      <w:ind w:left="1200"/>
    </w:pPr>
  </w:style>
  <w:style w:type="paragraph" w:styleId="TM8">
    <w:name w:val="toc 8"/>
    <w:basedOn w:val="Normal"/>
    <w:next w:val="Normal"/>
    <w:semiHidden/>
    <w:rsid w:val="0055404B"/>
    <w:pPr>
      <w:ind w:left="1400"/>
    </w:pPr>
  </w:style>
  <w:style w:type="paragraph" w:styleId="TM9">
    <w:name w:val="toc 9"/>
    <w:basedOn w:val="Normal"/>
    <w:next w:val="Normal"/>
    <w:semiHidden/>
    <w:rsid w:val="0055404B"/>
    <w:pPr>
      <w:ind w:left="1600"/>
    </w:pPr>
  </w:style>
  <w:style w:type="paragraph" w:styleId="Corpsdetexte2">
    <w:name w:val="Body Text 2"/>
    <w:basedOn w:val="Normal"/>
    <w:rsid w:val="0055404B"/>
    <w:rPr>
      <w:i/>
      <w:color w:val="0000FF"/>
    </w:rPr>
  </w:style>
  <w:style w:type="paragraph" w:styleId="Retraitcorpsdetexte">
    <w:name w:val="Body Text Indent"/>
    <w:basedOn w:val="Normal"/>
    <w:rsid w:val="0055404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5404B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5404B"/>
    <w:pPr>
      <w:widowControl/>
      <w:numPr>
        <w:numId w:val="27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A351E7"/>
    <w:pPr>
      <w:spacing w:after="120"/>
      <w:ind w:left="720"/>
    </w:pPr>
    <w:rPr>
      <w:rFonts w:ascii="Arial" w:hAnsi="Arial" w:cs="Arial"/>
      <w:bCs/>
      <w:color w:val="0000FF"/>
    </w:rPr>
  </w:style>
  <w:style w:type="character" w:styleId="Lienhypertexte">
    <w:name w:val="Hyperlink"/>
    <w:basedOn w:val="Policepardfaut"/>
    <w:rsid w:val="0055404B"/>
    <w:rPr>
      <w:color w:val="0000FF"/>
      <w:u w:val="single"/>
    </w:rPr>
  </w:style>
  <w:style w:type="paragraph" w:customStyle="1" w:styleId="Sous-titre1">
    <w:name w:val="Sous-titre1"/>
    <w:basedOn w:val="Titre"/>
    <w:rsid w:val="0055404B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55404B"/>
    <w:pPr>
      <w:widowControl/>
      <w:spacing w:line="240" w:lineRule="auto"/>
    </w:pPr>
  </w:style>
  <w:style w:type="paragraph" w:styleId="Date">
    <w:name w:val="Date"/>
    <w:basedOn w:val="Normal"/>
    <w:rsid w:val="0055404B"/>
    <w:pPr>
      <w:widowControl/>
      <w:spacing w:line="240" w:lineRule="auto"/>
    </w:pPr>
  </w:style>
  <w:style w:type="paragraph" w:customStyle="1" w:styleId="Hierarchy">
    <w:name w:val="Hierarchy"/>
    <w:basedOn w:val="Normal"/>
    <w:rsid w:val="0055404B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sdetexte1">
    <w:name w:val="Corps de texte1"/>
    <w:rsid w:val="0055404B"/>
    <w:pPr>
      <w:keepLines/>
      <w:spacing w:after="120" w:line="220" w:lineRule="atLeast"/>
    </w:pPr>
    <w:rPr>
      <w:lang w:val="en-GB" w:eastAsia="en-US"/>
    </w:rPr>
  </w:style>
  <w:style w:type="character" w:styleId="Marquedecommentaire">
    <w:name w:val="annotation reference"/>
    <w:basedOn w:val="Policepardfaut"/>
    <w:semiHidden/>
    <w:rsid w:val="0055404B"/>
    <w:rPr>
      <w:sz w:val="16"/>
    </w:rPr>
  </w:style>
  <w:style w:type="paragraph" w:styleId="Commentaire">
    <w:name w:val="annotation text"/>
    <w:basedOn w:val="Normal"/>
    <w:semiHidden/>
    <w:rsid w:val="0055404B"/>
    <w:pPr>
      <w:widowControl/>
      <w:spacing w:line="240" w:lineRule="auto"/>
    </w:pPr>
  </w:style>
  <w:style w:type="paragraph" w:styleId="Textebrut">
    <w:name w:val="Plain Text"/>
    <w:basedOn w:val="Normal"/>
    <w:rsid w:val="0055404B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55404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55404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BodyText2">
    <w:name w:val="Body Text2"/>
    <w:basedOn w:val="Normal"/>
    <w:rsid w:val="000D4933"/>
    <w:pPr>
      <w:numPr>
        <w:numId w:val="25"/>
      </w:numPr>
    </w:pPr>
  </w:style>
  <w:style w:type="table" w:styleId="Grilledutableau">
    <w:name w:val="Table Grid"/>
    <w:basedOn w:val="TableauNormal"/>
    <w:rsid w:val="00A351E7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B0AF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StyleAvant127cm">
    <w:name w:val="Style Avant : 127 cm"/>
    <w:basedOn w:val="Normal"/>
    <w:rsid w:val="006B0AFC"/>
    <w:pPr>
      <w:ind w:left="720"/>
    </w:pPr>
  </w:style>
  <w:style w:type="character" w:styleId="Textedelespacerserv">
    <w:name w:val="Placeholder Text"/>
    <w:basedOn w:val="Policepardfaut"/>
    <w:uiPriority w:val="99"/>
    <w:semiHidden/>
    <w:rsid w:val="002F4EA8"/>
    <w:rPr>
      <w:color w:val="808080"/>
    </w:rPr>
  </w:style>
  <w:style w:type="paragraph" w:styleId="Textedebulles">
    <w:name w:val="Balloon Text"/>
    <w:basedOn w:val="Normal"/>
    <w:link w:val="TextedebullesCar"/>
    <w:rsid w:val="002F4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F4EA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&#201;cole\Doctorat\Espace%20de%20travail\Cours\LOG3900%20A09\Gabarits\RT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562697261345F68583765304A951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462961-42DE-4935-A431-9FF97F0004A1}"/>
      </w:docPartPr>
      <w:docPartBody>
        <w:p w:rsidR="00D73ECD" w:rsidRDefault="006F5D71">
          <w:r w:rsidRPr="001D0725">
            <w:rPr>
              <w:rStyle w:val="Textedelespacerserv"/>
            </w:rPr>
            <w:t>[Société]</w:t>
          </w:r>
        </w:p>
      </w:docPartBody>
    </w:docPart>
    <w:docPart>
      <w:docPartPr>
        <w:name w:val="E23B29B8D0A7409495AF2C5883FDCD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7FB160-248E-4699-8B5C-2183AC8C9B1F}"/>
      </w:docPartPr>
      <w:docPartBody>
        <w:p w:rsidR="00D73ECD" w:rsidRDefault="006F5D71">
          <w:r w:rsidRPr="001D0725">
            <w:rPr>
              <w:rStyle w:val="Textedelespacerserv"/>
            </w:rPr>
            <w:t>[Objet ]</w:t>
          </w:r>
        </w:p>
      </w:docPartBody>
    </w:docPart>
    <w:docPart>
      <w:docPartPr>
        <w:name w:val="75B6E86B2F724FBAAF75B564CEBF4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60F65-57E1-4E99-8808-56F49C757BD4}"/>
      </w:docPartPr>
      <w:docPartBody>
        <w:p w:rsidR="00D73ECD" w:rsidRDefault="006F5D71">
          <w:r w:rsidRPr="001D0725">
            <w:rPr>
              <w:rStyle w:val="Textedelespacerserv"/>
            </w:rPr>
            <w:t>[Titre ]</w:t>
          </w:r>
        </w:p>
      </w:docPartBody>
    </w:docPart>
    <w:docPart>
      <w:docPartPr>
        <w:name w:val="665AB4DC53214B8A83352F77CCE5F0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C63106-2D7D-4104-A11F-E4B1A38372BD}"/>
      </w:docPartPr>
      <w:docPartBody>
        <w:p w:rsidR="00D73ECD" w:rsidRDefault="006F5D71">
          <w:r w:rsidRPr="001D0725">
            <w:rPr>
              <w:rStyle w:val="Textedelespacerserv"/>
            </w:rPr>
            <w:t>[État ]</w:t>
          </w:r>
        </w:p>
      </w:docPartBody>
    </w:docPart>
    <w:docPart>
      <w:docPartPr>
        <w:name w:val="7256BABC5FDB4805BF5AC9DBDAC42E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9243E7-B5FC-4CA0-89CE-E72BB8158615}"/>
      </w:docPartPr>
      <w:docPartBody>
        <w:p w:rsidR="00D73ECD" w:rsidRDefault="006F5D71">
          <w:r w:rsidRPr="001D0725">
            <w:rPr>
              <w:rStyle w:val="Textedelespacerserv"/>
            </w:rPr>
            <w:t>[Objet ]</w:t>
          </w:r>
        </w:p>
      </w:docPartBody>
    </w:docPart>
    <w:docPart>
      <w:docPartPr>
        <w:name w:val="3CAE1F9910474514BF30E8EF0A423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B05041-F3EE-4008-B08F-28FF085A7224}"/>
      </w:docPartPr>
      <w:docPartBody>
        <w:p w:rsidR="00D73ECD" w:rsidRDefault="006F5D71">
          <w:r w:rsidRPr="001D0725">
            <w:rPr>
              <w:rStyle w:val="Textedelespacerserv"/>
            </w:rPr>
            <w:t>[Titre ]</w:t>
          </w:r>
        </w:p>
      </w:docPartBody>
    </w:docPart>
    <w:docPart>
      <w:docPartPr>
        <w:name w:val="670629FD25A449B295D98D8D04652D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DE16D-6F15-4E22-9B00-B0D53CBE8816}"/>
      </w:docPartPr>
      <w:docPartBody>
        <w:p w:rsidR="00D73ECD" w:rsidRDefault="006F5D71">
          <w:r w:rsidRPr="001D0725">
            <w:rPr>
              <w:rStyle w:val="Textedelespacerserv"/>
            </w:rPr>
            <w:t>[État ]</w:t>
          </w:r>
        </w:p>
      </w:docPartBody>
    </w:docPart>
    <w:docPart>
      <w:docPartPr>
        <w:name w:val="72787C6B067F4720B445B66234782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733265-E09C-4D2B-AEE5-6AC4A56D212A}"/>
      </w:docPartPr>
      <w:docPartBody>
        <w:p w:rsidR="00D73ECD" w:rsidRDefault="006F5D71">
          <w:r w:rsidRPr="001D0725">
            <w:rPr>
              <w:rStyle w:val="Textedelespacerserv"/>
            </w:rPr>
            <w:t>[Société]</w:t>
          </w:r>
        </w:p>
      </w:docPartBody>
    </w:docPart>
    <w:docPart>
      <w:docPartPr>
        <w:name w:val="E138E7EEA40745CBBA80FF7068607D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05EC1-EABC-4E5E-A29C-D11A9ABB581D}"/>
      </w:docPartPr>
      <w:docPartBody>
        <w:p w:rsidR="00D73ECD" w:rsidRDefault="006F5D71">
          <w:r w:rsidRPr="001D072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F5D71"/>
    <w:rsid w:val="002D5120"/>
    <w:rsid w:val="0031680A"/>
    <w:rsid w:val="00595738"/>
    <w:rsid w:val="006F5D71"/>
    <w:rsid w:val="0071207B"/>
    <w:rsid w:val="00A72898"/>
    <w:rsid w:val="00BB6C06"/>
    <w:rsid w:val="00D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5738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F5D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16B7F-6F2F-4C7B-8CC9-AA5D46A08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RTL</Template>
  <TotalTime>55</TotalTime>
  <Pages>5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Résultats de tests logiciels</vt:lpstr>
    </vt:vector>
  </TitlesOfParts>
  <Company>&lt; Équipe 9&gt;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 de tests logiciels</dc:title>
  <dc:subject>&lt; WALL-E2&gt;</dc:subject>
  <dc:creator>Olivier Gendreau</dc:creator>
  <cp:lastModifiedBy>Essaid</cp:lastModifiedBy>
  <cp:revision>21</cp:revision>
  <cp:lastPrinted>2017-04-12T02:11:00Z</cp:lastPrinted>
  <dcterms:created xsi:type="dcterms:W3CDTF">2011-08-24T20:15:00Z</dcterms:created>
  <dcterms:modified xsi:type="dcterms:W3CDTF">2017-04-12T02:11:00Z</dcterms:modified>
  <cp:contentStatus>3.0</cp:contentStatus>
</cp:coreProperties>
</file>